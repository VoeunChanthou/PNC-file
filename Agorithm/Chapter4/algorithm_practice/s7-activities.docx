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F3C0" w14:textId="77777777" w:rsidR="00470DD5" w:rsidRDefault="00470DD5" w:rsidP="00470DD5">
      <w:pPr>
        <w:pStyle w:val="Heading1"/>
      </w:pPr>
    </w:p>
    <w:p w14:paraId="209E01D0" w14:textId="52C8D5A6" w:rsidR="00CE4C11" w:rsidRPr="00622066" w:rsidRDefault="00CE4C11" w:rsidP="00622066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ListParagraph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  <w:lang w:eastAsia="en-US"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E4F3526" w14:textId="6C82B2DB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eastAsia="en-US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00E13F96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3A984D07" w:rsidR="00874E49" w:rsidRPr="00E777C8" w:rsidRDefault="002D1E1F" w:rsidP="00874E49">
      <w:pPr>
        <w:pStyle w:val="Instructions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while int(</w:t>
      </w:r>
      <w:r w:rsidR="007F10CD">
        <w:rPr>
          <w:rFonts w:ascii="Consolas" w:hAnsi="Consolas"/>
          <w:lang w:val="en-GB"/>
        </w:rPr>
        <w:t>word[pos]</w:t>
      </w:r>
      <w:r>
        <w:rPr>
          <w:rFonts w:ascii="Consolas" w:hAnsi="Consolas"/>
          <w:lang w:val="en-GB"/>
        </w:rPr>
        <w:t>)</w:t>
      </w:r>
      <w:r w:rsidR="007F10CD">
        <w:rPr>
          <w:rFonts w:ascii="Consolas" w:hAnsi="Consolas"/>
          <w:lang w:val="en-GB"/>
        </w:rPr>
        <w:t xml:space="preserve"> !=</w:t>
      </w:r>
      <w:r w:rsidR="00874E49" w:rsidRPr="00E777C8">
        <w:rPr>
          <w:rFonts w:ascii="Consolas" w:hAnsi="Consolas"/>
          <w:lang w:val="en-GB"/>
        </w:rPr>
        <w:t xml:space="preserve">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1668392A" w14:textId="46D7F975" w:rsidR="00874E49" w:rsidRPr="00D05C63" w:rsidRDefault="00874E49" w:rsidP="00D05C63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62F49195" w14:textId="41BCEFF4" w:rsidR="00874E49" w:rsidRDefault="00D05C63" w:rsidP="00874E49">
      <w:pPr>
        <w:pStyle w:val="Instructions"/>
        <w:rPr>
          <w:lang w:val="en-GB"/>
        </w:rPr>
      </w:pPr>
      <w:r>
        <w:rPr>
          <w:lang w:val="en-GB"/>
        </w:rPr>
        <w:t>N = input()</w:t>
      </w:r>
    </w:p>
    <w:p w14:paraId="084E2821" w14:textId="4B27BDFF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>Sum = 0</w:t>
      </w:r>
    </w:p>
    <w:p w14:paraId="4EB0CA2F" w14:textId="1823B150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>Boolean = True</w:t>
      </w:r>
    </w:p>
    <w:p w14:paraId="2C561777" w14:textId="64F8CB75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>For i in range(len(N)):</w:t>
      </w:r>
    </w:p>
    <w:p w14:paraId="37A23413" w14:textId="1AF2657C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ab/>
        <w:t xml:space="preserve">If </w:t>
      </w:r>
      <w:r w:rsidR="002D1E1F">
        <w:rPr>
          <w:lang w:val="en-GB"/>
        </w:rPr>
        <w:t>int(</w:t>
      </w:r>
      <w:r>
        <w:rPr>
          <w:lang w:val="en-GB"/>
        </w:rPr>
        <w:t>N[i]</w:t>
      </w:r>
      <w:r w:rsidR="002D1E1F">
        <w:rPr>
          <w:lang w:val="en-GB"/>
        </w:rPr>
        <w:t>)</w:t>
      </w:r>
      <w:r>
        <w:rPr>
          <w:lang w:val="en-GB"/>
        </w:rPr>
        <w:t xml:space="preserve"> != 7 and Boolean:</w:t>
      </w:r>
    </w:p>
    <w:p w14:paraId="3BFDEA26" w14:textId="7EA8FED7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Sum += int(N[i])</w:t>
      </w:r>
    </w:p>
    <w:p w14:paraId="3445734B" w14:textId="350C8009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ab/>
        <w:t>Else:</w:t>
      </w:r>
    </w:p>
    <w:p w14:paraId="3B98A938" w14:textId="0C06E6C1" w:rsidR="00D05C63" w:rsidRDefault="00D05C63" w:rsidP="00874E49">
      <w:pPr>
        <w:pStyle w:val="Instruction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Boolean = False</w:t>
      </w:r>
    </w:p>
    <w:p w14:paraId="0D6E5A88" w14:textId="6689CD00" w:rsidR="00874E49" w:rsidRDefault="00D05C63" w:rsidP="00D05C63">
      <w:pPr>
        <w:pStyle w:val="Instructions"/>
        <w:rPr>
          <w:lang w:val="en-GB"/>
        </w:rPr>
      </w:pPr>
      <w:r>
        <w:rPr>
          <w:lang w:val="en-GB"/>
        </w:rPr>
        <w:t xml:space="preserve">Print(Sum) </w:t>
      </w:r>
    </w:p>
    <w:p w14:paraId="24C799D3" w14:textId="77777777" w:rsidR="006B70FC" w:rsidRDefault="006B70FC" w:rsidP="006B70FC">
      <w:pPr>
        <w:pStyle w:val="Heading1"/>
      </w:pPr>
    </w:p>
    <w:p w14:paraId="1864F119" w14:textId="77777777" w:rsidR="006B70FC" w:rsidRPr="00622066" w:rsidRDefault="006B70FC" w:rsidP="006B70FC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ListParagraph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  <w:bookmarkStart w:id="0" w:name="_GoBack"/>
      <w:bookmarkEnd w:id="0"/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063DB39B" w:rsidR="006B70FC" w:rsidRPr="00C85074" w:rsidRDefault="00D7261C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136E91B" w14:textId="081FE461" w:rsidR="006B70FC" w:rsidRPr="00C85074" w:rsidRDefault="00D7261C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8</w:t>
            </w: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4A891103" w:rsidR="006B70FC" w:rsidRPr="00C85074" w:rsidRDefault="00D7261C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073D2ED4" w:rsidR="00004010" w:rsidRDefault="00D7261C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699C1FB6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2705DB8B" w:rsidR="00004010" w:rsidRDefault="00D7261C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431B37EF" w:rsidR="00004010" w:rsidRDefault="00D7261C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Heading1"/>
        <w:rPr>
          <w:lang w:val="en-GB"/>
        </w:rPr>
      </w:pPr>
    </w:p>
    <w:p w14:paraId="18C8003A" w14:textId="4D3B1FA4" w:rsidR="004B1B34" w:rsidRPr="007A6888" w:rsidRDefault="004B1B34" w:rsidP="007A688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ListParagraph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52F88D5E" w:rsidR="007A6888" w:rsidRPr="00C85074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454228C" w:rsidR="007A6888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0000000000000000000"/>
    <w:charset w:val="00"/>
    <w:family w:val="roman"/>
    <w:notTrueType/>
    <w:pitch w:val="default"/>
  </w:font>
  <w:font w:name="MoolBor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25"/>
  </w:num>
  <w:num w:numId="9">
    <w:abstractNumId w:val="6"/>
  </w:num>
  <w:num w:numId="10">
    <w:abstractNumId w:val="18"/>
  </w:num>
  <w:num w:numId="11">
    <w:abstractNumId w:val="11"/>
  </w:num>
  <w:num w:numId="12">
    <w:abstractNumId w:val="24"/>
  </w:num>
  <w:num w:numId="13">
    <w:abstractNumId w:val="23"/>
  </w:num>
  <w:num w:numId="14">
    <w:abstractNumId w:val="8"/>
  </w:num>
  <w:num w:numId="15">
    <w:abstractNumId w:val="2"/>
  </w:num>
  <w:num w:numId="16">
    <w:abstractNumId w:val="15"/>
  </w:num>
  <w:num w:numId="17">
    <w:abstractNumId w:val="14"/>
  </w:num>
  <w:num w:numId="18">
    <w:abstractNumId w:val="27"/>
  </w:num>
  <w:num w:numId="19">
    <w:abstractNumId w:val="9"/>
  </w:num>
  <w:num w:numId="20">
    <w:abstractNumId w:val="1"/>
  </w:num>
  <w:num w:numId="21">
    <w:abstractNumId w:val="22"/>
  </w:num>
  <w:num w:numId="22">
    <w:abstractNumId w:val="22"/>
  </w:num>
  <w:num w:numId="23">
    <w:abstractNumId w:val="20"/>
  </w:num>
  <w:num w:numId="24">
    <w:abstractNumId w:val="10"/>
  </w:num>
  <w:num w:numId="25">
    <w:abstractNumId w:val="3"/>
  </w:num>
  <w:num w:numId="26">
    <w:abstractNumId w:val="26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7"/>
  </w:num>
  <w:num w:numId="31">
    <w:abstractNumId w:val="0"/>
  </w:num>
  <w:num w:numId="32">
    <w:abstractNumId w:val="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54E6D"/>
    <w:rsid w:val="00176DA5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1E1F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F10CD"/>
    <w:rsid w:val="00800554"/>
    <w:rsid w:val="008308A7"/>
    <w:rsid w:val="00874E49"/>
    <w:rsid w:val="008835DD"/>
    <w:rsid w:val="008A0C5F"/>
    <w:rsid w:val="008C6148"/>
    <w:rsid w:val="008F38EB"/>
    <w:rsid w:val="00904310"/>
    <w:rsid w:val="00904C40"/>
    <w:rsid w:val="0093474B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704B0"/>
    <w:rsid w:val="00B73A67"/>
    <w:rsid w:val="00B92470"/>
    <w:rsid w:val="00B92732"/>
    <w:rsid w:val="00BA2986"/>
    <w:rsid w:val="00BA4A2B"/>
    <w:rsid w:val="00BA61D3"/>
    <w:rsid w:val="00BC6E5D"/>
    <w:rsid w:val="00BD319B"/>
    <w:rsid w:val="00C24B51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5C63"/>
    <w:rsid w:val="00D06D14"/>
    <w:rsid w:val="00D32270"/>
    <w:rsid w:val="00D445A4"/>
    <w:rsid w:val="00D45E04"/>
    <w:rsid w:val="00D504C7"/>
    <w:rsid w:val="00D7261C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7C8"/>
    <w:rsid w:val="00E90692"/>
    <w:rsid w:val="00E97E8B"/>
    <w:rsid w:val="00EA454D"/>
    <w:rsid w:val="00EC7A19"/>
    <w:rsid w:val="00EE22E4"/>
    <w:rsid w:val="00EF54D7"/>
    <w:rsid w:val="00F02D2C"/>
    <w:rsid w:val="00F268FA"/>
    <w:rsid w:val="00F3100B"/>
    <w:rsid w:val="00F5142D"/>
    <w:rsid w:val="00F52F13"/>
    <w:rsid w:val="00F615ED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CHANTHOU.VOEUN</cp:lastModifiedBy>
  <cp:revision>2</cp:revision>
  <dcterms:created xsi:type="dcterms:W3CDTF">2023-07-28T04:33:00Z</dcterms:created>
  <dcterms:modified xsi:type="dcterms:W3CDTF">2023-07-28T04:33:00Z</dcterms:modified>
</cp:coreProperties>
</file>